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2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92"/>
        <w:gridCol w:w="7178"/>
      </w:tblGrid>
      <w:tr w:rsidR="00B37FC1" w14:paraId="5C626CE3" w14:textId="77777777" w:rsidTr="002A7698">
        <w:trPr>
          <w:trHeight w:val="102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D2320" w14:textId="29B29F2C" w:rsidR="00B37FC1" w:rsidRDefault="004D7234">
            <w:pPr>
              <w:spacing w:after="0" w:line="240" w:lineRule="auto"/>
              <w:jc w:val="center"/>
              <w:rPr>
                <w:color w:val="EBDDC3" w:themeColor="background2"/>
              </w:rPr>
            </w:pPr>
            <w:r>
              <w:rPr>
                <w:noProof/>
                <w:lang w:eastAsia="en-US" w:bidi="hi-IN"/>
              </w:rPr>
              <w:drawing>
                <wp:anchor distT="0" distB="0" distL="114300" distR="114300" simplePos="0" relativeHeight="251657216" behindDoc="0" locked="0" layoutInCell="1" allowOverlap="1" wp14:anchorId="39502590" wp14:editId="193AD05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105410</wp:posOffset>
                  </wp:positionV>
                  <wp:extent cx="1292606" cy="400050"/>
                  <wp:effectExtent l="0" t="0" r="3175" b="0"/>
                  <wp:wrapNone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606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24BB">
              <w:rPr>
                <w:color w:val="EBDDC3" w:themeColor="background2"/>
              </w:rPr>
              <w:t xml:space="preserve">    </w:t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rPr>
                <w:color w:val="5D17EB"/>
                <w:spacing w:val="14"/>
                <w:szCs w:val="28"/>
              </w:rPr>
              <w:id w:val="5824127"/>
              <w:placeholder>
                <w:docPart w:val="DB0FA047C6AA4F46B94995993B51DEF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328942EB" w14:textId="59999803" w:rsidR="00B37FC1" w:rsidRPr="004D7234" w:rsidRDefault="00000B64">
                <w:pPr>
                  <w:pStyle w:val="CompanyName"/>
                  <w:rPr>
                    <w:szCs w:val="28"/>
                  </w:rPr>
                </w:pPr>
                <w:r>
                  <w:rPr>
                    <w:color w:val="5D17EB"/>
                    <w:spacing w:val="14"/>
                    <w:szCs w:val="28"/>
                  </w:rPr>
                  <w:t>BHASKARACHARYA NATIONAL INSTITUTE FOR SPACE APPLICATIONS AND GEO-INFORMATICS</w:t>
                </w:r>
              </w:p>
            </w:sdtContent>
          </w:sdt>
          <w:p w14:paraId="56D8F601" w14:textId="54925C8D" w:rsidR="00B37FC1" w:rsidRPr="002A7698" w:rsidRDefault="004D7234" w:rsidP="004D7234">
            <w:pPr>
              <w:pStyle w:val="Title"/>
              <w:rPr>
                <w:b/>
                <w:sz w:val="24"/>
                <w:szCs w:val="24"/>
              </w:rPr>
            </w:pPr>
            <w:r w:rsidRPr="002A7698">
              <w:rPr>
                <w:b/>
                <w:spacing w:val="30"/>
                <w:w w:val="105"/>
                <w:sz w:val="24"/>
                <w:szCs w:val="24"/>
              </w:rPr>
              <w:t>WEEKLY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2A7698">
              <w:rPr>
                <w:b/>
                <w:spacing w:val="31"/>
                <w:w w:val="105"/>
                <w:sz w:val="24"/>
                <w:szCs w:val="24"/>
              </w:rPr>
              <w:t>PROGRESS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="00C47F19" w:rsidRPr="002A7698">
              <w:rPr>
                <w:b/>
                <w:spacing w:val="30"/>
                <w:w w:val="105"/>
                <w:sz w:val="24"/>
                <w:szCs w:val="24"/>
              </w:rPr>
              <w:t>REPORT</w:t>
            </w:r>
            <w:r w:rsidR="00C47F19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(</w:t>
            </w:r>
            <w:r w:rsidR="009229CB">
              <w:rPr>
                <w:b/>
                <w:color w:val="000000" w:themeColor="text1"/>
                <w:spacing w:val="14"/>
                <w:sz w:val="24"/>
                <w:szCs w:val="24"/>
              </w:rPr>
              <w:t>05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000B64">
              <w:rPr>
                <w:b/>
                <w:color w:val="000000" w:themeColor="text1"/>
                <w:spacing w:val="14"/>
                <w:sz w:val="24"/>
                <w:szCs w:val="24"/>
              </w:rPr>
              <w:t>09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/202</w:t>
            </w:r>
            <w:r w:rsidR="00385E14">
              <w:rPr>
                <w:b/>
                <w:color w:val="000000" w:themeColor="text1"/>
                <w:spacing w:val="14"/>
                <w:sz w:val="24"/>
                <w:szCs w:val="24"/>
              </w:rPr>
              <w:t>5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– </w:t>
            </w:r>
            <w:r w:rsidR="009229CB">
              <w:rPr>
                <w:b/>
                <w:color w:val="000000" w:themeColor="text1"/>
                <w:spacing w:val="14"/>
                <w:sz w:val="24"/>
                <w:szCs w:val="24"/>
              </w:rPr>
              <w:t>11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0531F3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A35544">
              <w:rPr>
                <w:b/>
                <w:color w:val="000000" w:themeColor="text1"/>
                <w:spacing w:val="14"/>
                <w:sz w:val="24"/>
                <w:szCs w:val="24"/>
              </w:rPr>
              <w:t>9</w:t>
            </w:r>
            <w:r w:rsidR="006C4CA6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385E14">
              <w:rPr>
                <w:b/>
                <w:color w:val="000000" w:themeColor="text1"/>
                <w:spacing w:val="14"/>
                <w:sz w:val="24"/>
                <w:szCs w:val="24"/>
              </w:rPr>
              <w:t>5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)</w:t>
            </w:r>
          </w:p>
        </w:tc>
      </w:tr>
      <w:tr w:rsidR="002A7698" w14:paraId="18FB1A5C" w14:textId="77777777" w:rsidTr="002A7698">
        <w:trPr>
          <w:trHeight w:val="342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p w14:paraId="3951FA46" w14:textId="79BCEB97" w:rsidR="002A7698" w:rsidRPr="002A7698" w:rsidRDefault="002A7698" w:rsidP="002A7698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698">
              <w:rPr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9229CB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</w:tr>
    </w:tbl>
    <w:tbl>
      <w:tblPr>
        <w:tblStyle w:val="GridTable6Colorful-Accent2"/>
        <w:tblpPr w:leftFromText="180" w:rightFromText="180" w:vertAnchor="text" w:horzAnchor="margin" w:tblpX="-72" w:tblpY="169"/>
        <w:tblW w:w="9675" w:type="dxa"/>
        <w:tblLook w:val="04A0" w:firstRow="1" w:lastRow="0" w:firstColumn="1" w:lastColumn="0" w:noHBand="0" w:noVBand="1"/>
      </w:tblPr>
      <w:tblGrid>
        <w:gridCol w:w="4875"/>
        <w:gridCol w:w="4800"/>
      </w:tblGrid>
      <w:tr w:rsidR="002A7698" w14:paraId="262F07A9" w14:textId="77777777" w:rsidTr="00B2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14:paraId="4B26CFBB" w14:textId="0EB43D92" w:rsidR="002A7698" w:rsidRPr="002A7698" w:rsidRDefault="002A7698" w:rsidP="002A769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2A7698">
              <w:rPr>
                <w:sz w:val="24"/>
                <w:szCs w:val="24"/>
              </w:rPr>
              <w:t>PROJECT NAME</w:t>
            </w:r>
          </w:p>
        </w:tc>
        <w:tc>
          <w:tcPr>
            <w:tcW w:w="4800" w:type="dxa"/>
          </w:tcPr>
          <w:p w14:paraId="2AFC2548" w14:textId="2B9C27D0" w:rsidR="002A7698" w:rsidRDefault="00890B7D" w:rsidP="00B209BB">
            <w:pPr>
              <w:spacing w:after="20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 PYTHON-POWERED DOCUMENT MANAGEMENT, SIMPLIFIED</w:t>
            </w:r>
          </w:p>
        </w:tc>
      </w:tr>
    </w:tbl>
    <w:p w14:paraId="639C1108" w14:textId="5E942252" w:rsidR="00074853" w:rsidRDefault="00074853" w:rsidP="004D7234">
      <w:pPr>
        <w:spacing w:after="200" w:line="240" w:lineRule="auto"/>
      </w:pPr>
    </w:p>
    <w:p w14:paraId="33BB8DBE" w14:textId="73F58352" w:rsidR="002A7698" w:rsidRDefault="00862610" w:rsidP="004D7234">
      <w:pPr>
        <w:spacing w:after="200" w:line="240" w:lineRule="auto"/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43904" behindDoc="0" locked="0" layoutInCell="0" allowOverlap="1" wp14:anchorId="5AECD868" wp14:editId="11881536">
                <wp:simplePos x="0" y="0"/>
                <wp:positionH relativeFrom="margin">
                  <wp:posOffset>2171700</wp:posOffset>
                </wp:positionH>
                <wp:positionV relativeFrom="margin">
                  <wp:posOffset>1819275</wp:posOffset>
                </wp:positionV>
                <wp:extent cx="4257675" cy="942975"/>
                <wp:effectExtent l="0" t="0" r="28575" b="2857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7675" cy="942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B936A8" w14:textId="69C75D94" w:rsidR="00FE15BB" w:rsidRPr="00FE15BB" w:rsidRDefault="0096020C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THE PRO</w:t>
                            </w:r>
                            <w:r w:rsidR="00890B7D">
                              <w:rPr>
                                <w:b/>
                                <w:sz w:val="28"/>
                                <w:szCs w:val="28"/>
                              </w:rPr>
                              <w:t>JECT AIMS TO PROVIDE A STREAMLINED SOLUTION TO STORE, ORGANIZE</w:t>
                            </w:r>
                            <w:r w:rsidR="00862610">
                              <w:rPr>
                                <w:b/>
                                <w:sz w:val="28"/>
                                <w:szCs w:val="28"/>
                              </w:rPr>
                              <w:t>, SECURE, AND RETRIEVE DOCUMENTS EFFICIENTLY.</w:t>
                            </w:r>
                          </w:p>
                          <w:p w14:paraId="207277B1" w14:textId="77777777" w:rsidR="00FE15BB" w:rsidRDefault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CD86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171pt;margin-top:143.25pt;width:335.25pt;height:74.25pt;z-index:2516439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14:paraId="14B936A8" w14:textId="69C75D94" w:rsidR="00FE15BB" w:rsidRPr="00FE15BB" w:rsidRDefault="0096020C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THE PRO</w:t>
                      </w:r>
                      <w:r w:rsidR="00890B7D">
                        <w:rPr>
                          <w:b/>
                          <w:sz w:val="28"/>
                          <w:szCs w:val="28"/>
                        </w:rPr>
                        <w:t>JECT AIMS TO PROVIDE A STREAMLINED SOLUTION TO STORE, ORGANIZE</w:t>
                      </w:r>
                      <w:r w:rsidR="00862610">
                        <w:rPr>
                          <w:b/>
                          <w:sz w:val="28"/>
                          <w:szCs w:val="28"/>
                        </w:rPr>
                        <w:t>, SECURE, AND RETRIEVE DOCUMENTS EFFICIENTLY.</w:t>
                      </w:r>
                    </w:p>
                    <w:p w14:paraId="207277B1" w14:textId="77777777" w:rsidR="00FE15BB" w:rsidRDefault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2F0779" w14:textId="70ED707F" w:rsidR="00B37FC1" w:rsidRDefault="00B37FC1" w:rsidP="004D7234">
      <w:pPr>
        <w:spacing w:after="200" w:line="240" w:lineRule="auto"/>
      </w:pPr>
    </w:p>
    <w:p w14:paraId="4B3E94CF" w14:textId="0C2F00FA" w:rsidR="00FE15BB" w:rsidRPr="00FE15BB" w:rsidRDefault="00FE15BB" w:rsidP="00FE15BB">
      <w:pPr>
        <w:spacing w:before="43" w:line="283" w:lineRule="auto"/>
        <w:ind w:right="231"/>
        <w:rPr>
          <w:b/>
          <w:sz w:val="28"/>
          <w:szCs w:val="28"/>
        </w:rPr>
      </w:pPr>
      <w:r w:rsidRPr="00C76D7C">
        <w:rPr>
          <w:b/>
          <w:sz w:val="28"/>
          <w:szCs w:val="28"/>
        </w:rPr>
        <w:t>PROJECT</w:t>
      </w:r>
      <w:r w:rsidRPr="00FE15BB">
        <w:rPr>
          <w:b/>
          <w:sz w:val="28"/>
          <w:szCs w:val="28"/>
        </w:rPr>
        <w:t xml:space="preserve"> DESCRIPTION</w:t>
      </w:r>
      <w:r>
        <w:rPr>
          <w:b/>
          <w:sz w:val="28"/>
          <w:szCs w:val="28"/>
        </w:rPr>
        <w:t xml:space="preserve"> : </w:t>
      </w:r>
    </w:p>
    <w:p w14:paraId="138A981B" w14:textId="77777777" w:rsidR="00862610" w:rsidRDefault="00B209BB" w:rsidP="00FE15BB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68480" behindDoc="0" locked="0" layoutInCell="0" allowOverlap="1" wp14:anchorId="14778F67" wp14:editId="1EBAADA8">
                <wp:simplePos x="0" y="0"/>
                <wp:positionH relativeFrom="margin">
                  <wp:posOffset>2171700</wp:posOffset>
                </wp:positionH>
                <wp:positionV relativeFrom="margin">
                  <wp:posOffset>2857500</wp:posOffset>
                </wp:positionV>
                <wp:extent cx="4371975" cy="514350"/>
                <wp:effectExtent l="0" t="0" r="28575" b="1905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5143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636E6" w14:textId="0E7378A6" w:rsidR="00FE15BB" w:rsidRPr="00FE15BB" w:rsidRDefault="00862610" w:rsidP="00862610">
                            <w:pPr>
                              <w:spacing w:before="43" w:line="283" w:lineRule="auto"/>
                              <w:ind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PRAGNESH RAVAL, PARTH GADHAVI, YASH RAVAL</w:t>
                            </w:r>
                          </w:p>
                          <w:p w14:paraId="1C44C1B1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8F67" id="_x0000_s1027" type="#_x0000_t65" style="position:absolute;margin-left:171pt;margin-top:225pt;width:344.25pt;height:40.5pt;z-index:2516684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" o:allowincell="f" fillcolor="#cf7b79" strokecolor="#969696" strokeweight=".5pt">
                <v:fill opacity="19789f"/>
                <v:textbox inset="10.8pt,7.2pt,10.8pt">
                  <w:txbxContent>
                    <w:p w14:paraId="111636E6" w14:textId="0E7378A6" w:rsidR="00FE15BB" w:rsidRPr="00FE15BB" w:rsidRDefault="00862610" w:rsidP="00862610">
                      <w:pPr>
                        <w:spacing w:before="43" w:line="283" w:lineRule="auto"/>
                        <w:ind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PRAGNESH RAVAL, PARTH GADHAVI, YASH RAVAL</w:t>
                      </w:r>
                    </w:p>
                    <w:p w14:paraId="1C44C1B1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1A1858" w14:textId="57B345D3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MEMBER : </w:t>
      </w:r>
    </w:p>
    <w:p w14:paraId="1724A749" w14:textId="6D104FBB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49024" behindDoc="0" locked="0" layoutInCell="0" allowOverlap="1" wp14:anchorId="29A37B54" wp14:editId="6AB09948">
                <wp:simplePos x="0" y="0"/>
                <wp:positionH relativeFrom="margin">
                  <wp:posOffset>2174875</wp:posOffset>
                </wp:positionH>
                <wp:positionV relativeFrom="margin">
                  <wp:posOffset>3569335</wp:posOffset>
                </wp:positionV>
                <wp:extent cx="3990975" cy="457200"/>
                <wp:effectExtent l="0" t="0" r="28575" b="1905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44C2DF" w14:textId="34784AB8" w:rsidR="00FE15BB" w:rsidRPr="00FE15BB" w:rsidRDefault="00862610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2025G138</w:t>
                            </w:r>
                          </w:p>
                          <w:p w14:paraId="6EF4B4E2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37B54" id="_x0000_s1028" type="#_x0000_t65" style="position:absolute;margin-left:171.25pt;margin-top:281.05pt;width:314.25pt;height:36pt;z-index:2516490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" o:allowincell="f" fillcolor="#cf7b79" strokecolor="#969696" strokeweight=".5pt">
                <v:fill opacity="19789f"/>
                <v:textbox inset="10.8pt,7.2pt,10.8pt">
                  <w:txbxContent>
                    <w:p w14:paraId="3E44C2DF" w14:textId="34784AB8" w:rsidR="00FE15BB" w:rsidRPr="00FE15BB" w:rsidRDefault="00862610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2025G138</w:t>
                      </w:r>
                    </w:p>
                    <w:p w14:paraId="6EF4B4E2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3261A6" w14:textId="78EA36C1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ID : </w:t>
      </w:r>
    </w:p>
    <w:p w14:paraId="4BD91E1B" w14:textId="79FAB570" w:rsidR="00FE15BB" w:rsidRDefault="00862610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54144" behindDoc="0" locked="0" layoutInCell="0" allowOverlap="1" wp14:anchorId="618D3E74" wp14:editId="4DA25C8E">
                <wp:simplePos x="0" y="0"/>
                <wp:positionH relativeFrom="margin">
                  <wp:posOffset>2171700</wp:posOffset>
                </wp:positionH>
                <wp:positionV relativeFrom="margin">
                  <wp:posOffset>4210050</wp:posOffset>
                </wp:positionV>
                <wp:extent cx="4015105" cy="457200"/>
                <wp:effectExtent l="0" t="0" r="23495" b="1905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10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F654A9" w14:textId="211E5309" w:rsidR="00FE15BB" w:rsidRPr="00FE15BB" w:rsidRDefault="00862610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PREM PATNI</w:t>
                            </w:r>
                          </w:p>
                          <w:p w14:paraId="051A7AC4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D3E74" id="_x0000_s1029" type="#_x0000_t65" style="position:absolute;margin-left:171pt;margin-top:331.5pt;width:316.15pt;height:36pt;z-index:25165414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14:paraId="00F654A9" w14:textId="211E5309" w:rsidR="00FE15BB" w:rsidRPr="00FE15BB" w:rsidRDefault="00862610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PREM PATNI</w:t>
                      </w:r>
                    </w:p>
                    <w:p w14:paraId="051A7AC4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932939" w14:textId="496FA6BE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GUIDE : </w:t>
      </w:r>
    </w:p>
    <w:p w14:paraId="4B0B65EC" w14:textId="5935A6F2" w:rsidR="00097128" w:rsidRDefault="00B209BB" w:rsidP="00FE15BB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40FCFC63" wp14:editId="699E0F95">
                <wp:simplePos x="0" y="0"/>
                <wp:positionH relativeFrom="margin">
                  <wp:posOffset>2151380</wp:posOffset>
                </wp:positionH>
                <wp:positionV relativeFrom="margin">
                  <wp:posOffset>4820920</wp:posOffset>
                </wp:positionV>
                <wp:extent cx="3966845" cy="457200"/>
                <wp:effectExtent l="0" t="0" r="14605" b="1905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684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EB1845" w14:textId="77777777" w:rsidR="00A6194C" w:rsidRPr="00FE15BB" w:rsidRDefault="00A6194C" w:rsidP="00A6194C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SIDHDHARTH PATEL</w:t>
                            </w:r>
                          </w:p>
                          <w:p w14:paraId="09C8B8B0" w14:textId="77777777" w:rsidR="00097128" w:rsidRDefault="00097128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FC63" id="_x0000_s1030" type="#_x0000_t65" style="position:absolute;margin-left:169.4pt;margin-top:379.6pt;width:312.35pt;height:36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" o:allowincell="f" fillcolor="#cf7b79" strokecolor="#969696" strokeweight=".5pt">
                <v:fill opacity="19789f"/>
                <v:textbox inset="10.8pt,7.2pt,10.8pt">
                  <w:txbxContent>
                    <w:p w14:paraId="7AEB1845" w14:textId="77777777" w:rsidR="00A6194C" w:rsidRPr="00FE15BB" w:rsidRDefault="00A6194C" w:rsidP="00A6194C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SIDHDHARTH PATEL</w:t>
                      </w:r>
                    </w:p>
                    <w:p w14:paraId="09C8B8B0" w14:textId="77777777" w:rsidR="00097128" w:rsidRDefault="00097128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C41760" w14:textId="77777777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COORDINATOR :</w:t>
      </w:r>
    </w:p>
    <w:p w14:paraId="2E49E0F1" w14:textId="2D9403D8" w:rsidR="00FE15BB" w:rsidRDefault="00B209BB" w:rsidP="00074853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72576" behindDoc="0" locked="0" layoutInCell="0" allowOverlap="1" wp14:anchorId="6D93A75C" wp14:editId="2F6CF743">
                <wp:simplePos x="0" y="0"/>
                <wp:positionH relativeFrom="margin">
                  <wp:posOffset>2167890</wp:posOffset>
                </wp:positionH>
                <wp:positionV relativeFrom="margin">
                  <wp:posOffset>5454015</wp:posOffset>
                </wp:positionV>
                <wp:extent cx="3958590" cy="457200"/>
                <wp:effectExtent l="0" t="0" r="22860" b="1905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C70E23" w14:textId="4A92A471" w:rsidR="00097128" w:rsidRPr="00FE15BB" w:rsidRDefault="00862610" w:rsidP="00097128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VIPUL PRAJAPATI</w:t>
                            </w:r>
                          </w:p>
                          <w:p w14:paraId="7E76475A" w14:textId="77777777" w:rsidR="00097128" w:rsidRDefault="00097128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A75C" id="_x0000_s1031" type="#_x0000_t65" style="position:absolute;margin-left:170.7pt;margin-top:429.45pt;width:311.7pt;height:36pt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" o:allowincell="f" fillcolor="#cf7b79" strokecolor="#969696" strokeweight=".5pt">
                <v:fill opacity="19789f"/>
                <v:textbox inset="10.8pt,7.2pt,10.8pt">
                  <w:txbxContent>
                    <w:p w14:paraId="5BC70E23" w14:textId="4A92A471" w:rsidR="00097128" w:rsidRPr="00FE15BB" w:rsidRDefault="00862610" w:rsidP="00097128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VIPUL PRAJAPATI</w:t>
                      </w:r>
                    </w:p>
                    <w:p w14:paraId="7E76475A" w14:textId="77777777" w:rsidR="00097128" w:rsidRDefault="00097128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8B3FB5" w14:textId="774DABC9" w:rsidR="00097128" w:rsidRDefault="00097128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GUIDE </w:t>
      </w:r>
      <w:r w:rsidR="00074853">
        <w:rPr>
          <w:b/>
          <w:sz w:val="28"/>
          <w:szCs w:val="28"/>
        </w:rPr>
        <w:t xml:space="preserve"> NAME </w:t>
      </w:r>
      <w:r>
        <w:rPr>
          <w:b/>
          <w:sz w:val="28"/>
          <w:szCs w:val="28"/>
        </w:rPr>
        <w:t xml:space="preserve">: </w:t>
      </w:r>
    </w:p>
    <w:p w14:paraId="7AF52F41" w14:textId="34A46065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4BBC73E2" wp14:editId="41443277">
                <wp:simplePos x="0" y="0"/>
                <wp:positionH relativeFrom="margin">
                  <wp:posOffset>2153285</wp:posOffset>
                </wp:positionH>
                <wp:positionV relativeFrom="margin">
                  <wp:posOffset>6118225</wp:posOffset>
                </wp:positionV>
                <wp:extent cx="3958590" cy="457200"/>
                <wp:effectExtent l="0" t="0" r="22860" b="1905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E89798" w14:textId="7ED69934" w:rsidR="00074853" w:rsidRDefault="008C5C18" w:rsidP="0007485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62610">
                              <w:rPr>
                                <w:b/>
                                <w:sz w:val="28"/>
                                <w:szCs w:val="28"/>
                              </w:rPr>
                              <w:t>90990 10412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73E2" id="_x0000_s1032" type="#_x0000_t65" style="position:absolute;margin-left:169.55pt;margin-top:481.75pt;width:311.7pt;height:36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" o:allowincell="f" fillcolor="#cf7b79" strokecolor="#969696" strokeweight=".5pt">
                <v:fill opacity="19789f"/>
                <v:textbox inset="10.8pt,7.2pt,10.8pt">
                  <w:txbxContent>
                    <w:p w14:paraId="5AE89798" w14:textId="7ED69934" w:rsidR="00074853" w:rsidRDefault="008C5C18" w:rsidP="0007485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862610">
                        <w:rPr>
                          <w:b/>
                          <w:sz w:val="28"/>
                          <w:szCs w:val="28"/>
                        </w:rPr>
                        <w:t>90990 10412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1E827D" w14:textId="18DCBD61" w:rsidR="001E5E41" w:rsidRDefault="00074853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GUIDE </w:t>
      </w:r>
      <w:r w:rsidR="001E5E41">
        <w:rPr>
          <w:b/>
          <w:sz w:val="28"/>
          <w:szCs w:val="28"/>
        </w:rPr>
        <w:t>N</w:t>
      </w:r>
      <w:r w:rsidR="00C47F19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. : </w:t>
      </w:r>
    </w:p>
    <w:p w14:paraId="50FFBBD4" w14:textId="5BDCE8AE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66432" behindDoc="0" locked="0" layoutInCell="0" allowOverlap="1" wp14:anchorId="12851FBB" wp14:editId="2180EAC8">
                <wp:simplePos x="0" y="0"/>
                <wp:positionH relativeFrom="margin">
                  <wp:posOffset>2160905</wp:posOffset>
                </wp:positionH>
                <wp:positionV relativeFrom="margin">
                  <wp:posOffset>6746240</wp:posOffset>
                </wp:positionV>
                <wp:extent cx="3990975" cy="457200"/>
                <wp:effectExtent l="0" t="0" r="28575" b="1905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3B910" w14:textId="18D12C72" w:rsidR="001E5E41" w:rsidRDefault="00862610" w:rsidP="001E5E41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VIPULPRAJAPATI.MCA@YAHOO.COM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51FBB" id="_x0000_s1033" type="#_x0000_t65" style="position:absolute;margin-left:170.15pt;margin-top:531.2pt;width:314.25pt;height:36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" o:allowincell="f" fillcolor="#cf7b79" strokecolor="#969696" strokeweight=".5pt">
                <v:fill opacity="19789f"/>
                <v:textbox inset="10.8pt,7.2pt,10.8pt">
                  <w:txbxContent>
                    <w:p w14:paraId="01C3B910" w14:textId="18D12C72" w:rsidR="001E5E41" w:rsidRDefault="00862610" w:rsidP="001E5E41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VIPULPRAJAPATI.MCA@YAHOO.COM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D40C02" w14:textId="1F04126B" w:rsidR="001E5E41" w:rsidRDefault="001E5E41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COLLEGE GUIDE EMAIL. :</w:t>
      </w:r>
    </w:p>
    <w:p w14:paraId="1176F493" w14:textId="40D34F5E" w:rsidR="008C5C18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eastAsia="en-US" w:bidi="hi-IN"/>
        </w:rPr>
        <mc:AlternateContent>
          <mc:Choice Requires="wps">
            <w:drawing>
              <wp:anchor distT="91440" distB="91440" distL="114300" distR="114300" simplePos="0" relativeHeight="251676672" behindDoc="0" locked="0" layoutInCell="0" allowOverlap="1" wp14:anchorId="4CA10EBE" wp14:editId="3E8DF4CD">
                <wp:simplePos x="0" y="0"/>
                <wp:positionH relativeFrom="margin">
                  <wp:posOffset>2174875</wp:posOffset>
                </wp:positionH>
                <wp:positionV relativeFrom="margin">
                  <wp:posOffset>7367905</wp:posOffset>
                </wp:positionV>
                <wp:extent cx="3990975" cy="457200"/>
                <wp:effectExtent l="0" t="0" r="28575" b="1905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11576" w14:textId="75660882" w:rsidR="00B209BB" w:rsidRDefault="00B209BB" w:rsidP="00B209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57332">
                              <w:rPr>
                                <w:b/>
                                <w:sz w:val="28"/>
                                <w:szCs w:val="28"/>
                              </w:rPr>
                              <w:t>CCMS (VADU), HNGU UNIVERSITY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0EBE" id="_x0000_s1034" type="#_x0000_t65" style="position:absolute;margin-left:171.25pt;margin-top:580.15pt;width:314.25pt;height:36pt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" o:allowincell="f" fillcolor="#cf7b79" strokecolor="#969696" strokeweight=".5pt">
                <v:fill opacity="19789f"/>
                <v:textbox inset="10.8pt,7.2pt,10.8pt">
                  <w:txbxContent>
                    <w:p w14:paraId="46711576" w14:textId="75660882" w:rsidR="00B209BB" w:rsidRDefault="00B209BB" w:rsidP="00B209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657332">
                        <w:rPr>
                          <w:b/>
                          <w:sz w:val="28"/>
                          <w:szCs w:val="28"/>
                        </w:rPr>
                        <w:t>CCMS (VADU), HNGU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6D54D9" w14:textId="7BA09652" w:rsidR="008C5C18" w:rsidRDefault="00B209BB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NAME : </w:t>
      </w:r>
    </w:p>
    <w:p w14:paraId="089050BD" w14:textId="23760EB8" w:rsidR="008C5C18" w:rsidRDefault="008C5C18" w:rsidP="00097128">
      <w:pPr>
        <w:spacing w:after="200" w:line="240" w:lineRule="auto"/>
        <w:rPr>
          <w:b/>
          <w:sz w:val="28"/>
          <w:szCs w:val="28"/>
        </w:rPr>
      </w:pPr>
    </w:p>
    <w:p w14:paraId="461DFE27" w14:textId="77777777" w:rsidR="00B209BB" w:rsidRPr="00FE15BB" w:rsidRDefault="00B209BB" w:rsidP="00097128">
      <w:pPr>
        <w:spacing w:after="200" w:line="240" w:lineRule="auto"/>
        <w:rPr>
          <w:b/>
          <w:sz w:val="28"/>
          <w:szCs w:val="28"/>
        </w:rPr>
      </w:pPr>
    </w:p>
    <w:p w14:paraId="4107BEFC" w14:textId="19CAD6CC" w:rsidR="004D7234" w:rsidRPr="004D7234" w:rsidRDefault="004D7234" w:rsidP="004D7234">
      <w:pPr>
        <w:spacing w:after="200" w:line="240" w:lineRule="auto"/>
        <w:rPr>
          <w:b/>
          <w:sz w:val="28"/>
          <w:szCs w:val="28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47"/>
        <w:gridCol w:w="6993"/>
      </w:tblGrid>
      <w:tr w:rsidR="004D7234" w14:paraId="796CDE9B" w14:textId="77777777" w:rsidTr="00AF1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136ACFA" w14:textId="6CD4E125" w:rsidR="004D7234" w:rsidRPr="00AF1DF3" w:rsidRDefault="00AF1DF3" w:rsidP="00AF1DF3">
            <w:pPr>
              <w:pStyle w:val="TableParagraph"/>
              <w:ind w:left="282"/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   </w:t>
            </w:r>
            <w:r w:rsidR="009229CB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05</w:t>
            </w:r>
            <w:r w:rsidR="004D7234" w:rsidRPr="00AF1DF3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</w:t>
            </w:r>
            <w:r w:rsidR="00016B42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</w:t>
            </w:r>
            <w:r w:rsidR="00000B6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9</w:t>
            </w:r>
            <w:r w:rsidR="004D7234" w:rsidRPr="00AF1DF3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/202</w:t>
            </w:r>
            <w:r w:rsidR="00385E1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5</w:t>
            </w:r>
            <w:r w:rsidR="00297730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14:paraId="0996CE16" w14:textId="336A6309" w:rsidR="00BF4834" w:rsidRPr="00000B64" w:rsidRDefault="009229CB" w:rsidP="009229CB">
            <w:pPr>
              <w:pStyle w:val="ListParagraph"/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Holiday (Eid E Milad)</w:t>
            </w:r>
          </w:p>
        </w:tc>
      </w:tr>
      <w:tr w:rsidR="004D7234" w14:paraId="60595FAE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A4DE7C" w14:textId="2021A45D" w:rsidR="004D7234" w:rsidRDefault="009229CB" w:rsidP="004D7234">
            <w:pPr>
              <w:spacing w:after="200" w:line="240" w:lineRule="auto"/>
              <w:jc w:val="center"/>
            </w:pPr>
            <w:r>
              <w:t>06</w:t>
            </w:r>
            <w:r w:rsidR="004D7234">
              <w:t>/</w:t>
            </w:r>
            <w:r w:rsidR="00000B64">
              <w:t>09</w:t>
            </w:r>
            <w:r w:rsidR="004D7234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2FF836C1" w14:textId="3DF84AE9" w:rsidR="00C86942" w:rsidRPr="00C86942" w:rsidRDefault="009229CB" w:rsidP="00C86942">
            <w:pPr>
              <w:pStyle w:val="ListParagraph"/>
              <w:numPr>
                <w:ilvl w:val="0"/>
                <w:numId w:val="32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Leave (Parth, Yash, Pragnesh)</w:t>
            </w:r>
          </w:p>
        </w:tc>
      </w:tr>
      <w:tr w:rsidR="00AF1DF3" w14:paraId="2420F3CF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B880AF" w14:textId="0F167CB8" w:rsidR="00AF1DF3" w:rsidRDefault="009229CB" w:rsidP="004D7234">
            <w:pPr>
              <w:spacing w:after="200" w:line="240" w:lineRule="auto"/>
              <w:jc w:val="center"/>
            </w:pPr>
            <w:r>
              <w:t>07</w:t>
            </w:r>
            <w:r w:rsidR="00AF1DF3">
              <w:t>/</w:t>
            </w:r>
            <w:r w:rsidR="00016B42">
              <w:t>0</w:t>
            </w:r>
            <w:r w:rsidR="00000B64">
              <w:t>9</w:t>
            </w:r>
            <w:r w:rsidR="00AF1DF3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442D97AF" w14:textId="0AD17BC4" w:rsidR="00C86942" w:rsidRPr="009229CB" w:rsidRDefault="009229CB" w:rsidP="009229CB">
            <w:p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t xml:space="preserve">             </w:t>
            </w:r>
            <w:r w:rsidR="00000B64" w:rsidRPr="009229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     </w:t>
            </w:r>
            <w:r w:rsidRPr="009229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           Holiday (Sunday</w:t>
            </w:r>
            <w:r w:rsidR="00000B64" w:rsidRPr="009229C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AF1DF3" w14:paraId="2BE9424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3620DF" w14:textId="479C8561" w:rsidR="00AF1DF3" w:rsidRDefault="009229CB" w:rsidP="004D7234">
            <w:pPr>
              <w:spacing w:after="200" w:line="240" w:lineRule="auto"/>
              <w:jc w:val="center"/>
            </w:pPr>
            <w:r>
              <w:t>08</w:t>
            </w:r>
            <w:r w:rsidR="00AF1DF3">
              <w:t>/</w:t>
            </w:r>
            <w:r w:rsidR="00016B42">
              <w:t>0</w:t>
            </w:r>
            <w:r w:rsidR="00000B64">
              <w:t>9</w:t>
            </w:r>
            <w:r w:rsidR="00AF1DF3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6A6825B5" w14:textId="77777777" w:rsidR="009229CB" w:rsidRPr="009229CB" w:rsidRDefault="009229CB" w:rsidP="009229CB">
            <w:pPr>
              <w:pStyle w:val="ListParagraph"/>
              <w:numPr>
                <w:ilvl w:val="0"/>
                <w:numId w:val="37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29CB">
              <w:rPr>
                <w:b/>
                <w:bCs/>
              </w:rPr>
              <w:t>Learning and practice List (Parth)</w:t>
            </w:r>
          </w:p>
          <w:p w14:paraId="387B82F2" w14:textId="77777777" w:rsidR="009229CB" w:rsidRPr="009229CB" w:rsidRDefault="009229CB" w:rsidP="009229CB">
            <w:pPr>
              <w:pStyle w:val="ListParagraph"/>
              <w:numPr>
                <w:ilvl w:val="0"/>
                <w:numId w:val="37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229CB">
              <w:rPr>
                <w:b/>
                <w:bCs/>
              </w:rPr>
              <w:t>Learning and practice Tuple (Pragnesh)</w:t>
            </w:r>
          </w:p>
          <w:p w14:paraId="7A97C83A" w14:textId="5799C03C" w:rsidR="00C86942" w:rsidRPr="009229CB" w:rsidRDefault="007F228C" w:rsidP="009229CB">
            <w:pPr>
              <w:pStyle w:val="ListParagraph"/>
              <w:numPr>
                <w:ilvl w:val="0"/>
                <w:numId w:val="37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and practice Box model</w:t>
            </w:r>
            <w:r w:rsidR="009229CB" w:rsidRPr="009229CB">
              <w:rPr>
                <w:b/>
                <w:bCs/>
              </w:rPr>
              <w:t xml:space="preserve"> (Yash)</w:t>
            </w:r>
          </w:p>
        </w:tc>
      </w:tr>
      <w:tr w:rsidR="00AF1DF3" w14:paraId="67A87BB7" w14:textId="77777777" w:rsidTr="00D101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A02BCE" w14:textId="4EF674B1" w:rsidR="00AF1DF3" w:rsidRDefault="009229CB" w:rsidP="004D7234">
            <w:pPr>
              <w:spacing w:after="200" w:line="240" w:lineRule="auto"/>
              <w:jc w:val="center"/>
            </w:pPr>
            <w:r>
              <w:t>09</w:t>
            </w:r>
            <w:r w:rsidR="00AF1DF3">
              <w:t>/</w:t>
            </w:r>
            <w:r w:rsidR="00016B42">
              <w:t>0</w:t>
            </w:r>
            <w:r w:rsidR="00000B64">
              <w:t>9</w:t>
            </w:r>
            <w:r w:rsidR="00AF1DF3">
              <w:t>/202</w:t>
            </w:r>
            <w:r w:rsidR="00385E14">
              <w:t>5</w:t>
            </w:r>
            <w:r w:rsidR="00AF1DF3">
              <w:t xml:space="preserve"> </w:t>
            </w:r>
          </w:p>
        </w:tc>
        <w:tc>
          <w:tcPr>
            <w:tcW w:w="7200" w:type="dxa"/>
          </w:tcPr>
          <w:p w14:paraId="4D77A613" w14:textId="77777777" w:rsidR="009229CB" w:rsidRDefault="009229CB" w:rsidP="009229CB">
            <w:pPr>
              <w:pStyle w:val="ListParagraph"/>
              <w:numPr>
                <w:ilvl w:val="0"/>
                <w:numId w:val="39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000B64">
              <w:rPr>
                <w:b/>
                <w:bCs/>
              </w:rPr>
              <w:t>Learning and practice</w:t>
            </w:r>
            <w:r>
              <w:rPr>
                <w:b/>
                <w:bCs/>
              </w:rPr>
              <w:t xml:space="preserve"> Dictionaries</w:t>
            </w:r>
            <w:r w:rsidRPr="00000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(Pragnesh)</w:t>
            </w:r>
          </w:p>
          <w:p w14:paraId="022B0B3C" w14:textId="77777777" w:rsidR="009229CB" w:rsidRPr="00000B64" w:rsidRDefault="009229CB" w:rsidP="009229CB">
            <w:pPr>
              <w:pStyle w:val="ListParagraph"/>
              <w:numPr>
                <w:ilvl w:val="0"/>
                <w:numId w:val="39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000B64">
              <w:rPr>
                <w:b/>
                <w:bCs/>
              </w:rPr>
              <w:t>Learning and practice</w:t>
            </w:r>
            <w:r>
              <w:rPr>
                <w:b/>
                <w:bCs/>
              </w:rPr>
              <w:t xml:space="preserve"> Loops (Parth)</w:t>
            </w:r>
          </w:p>
          <w:p w14:paraId="51BD5667" w14:textId="35876A43" w:rsidR="00C416B5" w:rsidRPr="009229CB" w:rsidRDefault="009229CB" w:rsidP="009229CB">
            <w:pPr>
              <w:pStyle w:val="ListParagraph"/>
              <w:numPr>
                <w:ilvl w:val="0"/>
                <w:numId w:val="39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000B64">
              <w:rPr>
                <w:b/>
                <w:bCs/>
              </w:rPr>
              <w:t>Learning and practice</w:t>
            </w:r>
            <w:r>
              <w:t xml:space="preserve"> </w:t>
            </w:r>
            <w:r w:rsidR="007F228C">
              <w:rPr>
                <w:b/>
                <w:bCs/>
              </w:rPr>
              <w:t>CSS Text</w:t>
            </w:r>
            <w:r>
              <w:rPr>
                <w:b/>
                <w:bCs/>
              </w:rPr>
              <w:t xml:space="preserve"> (Yash)</w:t>
            </w:r>
          </w:p>
        </w:tc>
      </w:tr>
      <w:tr w:rsidR="00EE1CCC" w14:paraId="0A484B6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69503F" w14:textId="6FE4E8C3" w:rsidR="00EE1CCC" w:rsidRDefault="009229CB" w:rsidP="004D7234">
            <w:pPr>
              <w:spacing w:after="200" w:line="240" w:lineRule="auto"/>
              <w:jc w:val="center"/>
            </w:pPr>
            <w:r>
              <w:t>10</w:t>
            </w:r>
            <w:r w:rsidR="00EE1CCC">
              <w:t>/</w:t>
            </w:r>
            <w:r w:rsidR="00016B42">
              <w:t>0</w:t>
            </w:r>
            <w:r w:rsidR="00A35544">
              <w:t>9</w:t>
            </w:r>
            <w:r w:rsidR="00EE1CCC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7299847C" w14:textId="2328EBDD" w:rsidR="00EE1CCC" w:rsidRPr="00C86942" w:rsidRDefault="007F228C" w:rsidP="00F161EA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Learning and practice Function </w:t>
            </w:r>
            <w:r w:rsidR="00C86942">
              <w:rPr>
                <w:b/>
                <w:bCs/>
              </w:rPr>
              <w:t>(Pragnesh)</w:t>
            </w:r>
          </w:p>
          <w:p w14:paraId="4D1E2D27" w14:textId="4D0653EA" w:rsidR="00C86942" w:rsidRPr="00C86942" w:rsidRDefault="007F228C" w:rsidP="00F161EA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Setup Git repo + Project folder structure </w:t>
            </w:r>
            <w:r w:rsidR="004B26D6">
              <w:t xml:space="preserve"> </w:t>
            </w:r>
            <w:r w:rsidR="00C86942">
              <w:rPr>
                <w:b/>
                <w:bCs/>
              </w:rPr>
              <w:t>(Parth)</w:t>
            </w:r>
          </w:p>
          <w:p w14:paraId="16385602" w14:textId="7783E09F" w:rsidR="00C86942" w:rsidRPr="004E3F5C" w:rsidRDefault="004B26D6" w:rsidP="00F161EA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000B64">
              <w:rPr>
                <w:b/>
                <w:bCs/>
              </w:rPr>
              <w:t>Learning and practice</w:t>
            </w:r>
            <w:r w:rsidR="007F228C">
              <w:rPr>
                <w:b/>
                <w:bCs/>
              </w:rPr>
              <w:t xml:space="preserve"> Python intro </w:t>
            </w:r>
            <w:r w:rsidR="00C86942">
              <w:rPr>
                <w:b/>
                <w:bCs/>
              </w:rPr>
              <w:t>(Yash)</w:t>
            </w:r>
          </w:p>
        </w:tc>
      </w:tr>
      <w:tr w:rsidR="00297730" w14:paraId="4FB3123C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75A1BD" w14:textId="236369A2" w:rsidR="00297730" w:rsidRDefault="009229CB" w:rsidP="004D7234">
            <w:pPr>
              <w:spacing w:after="200" w:line="240" w:lineRule="auto"/>
              <w:jc w:val="center"/>
            </w:pPr>
            <w:r>
              <w:t>11</w:t>
            </w:r>
            <w:r w:rsidR="00297730">
              <w:t>/</w:t>
            </w:r>
            <w:r w:rsidR="00016B42">
              <w:t>0</w:t>
            </w:r>
            <w:r w:rsidR="00A35544">
              <w:t>9</w:t>
            </w:r>
            <w:r w:rsidR="00297730">
              <w:t>/202</w:t>
            </w:r>
            <w:r w:rsidR="00385E14">
              <w:t>5</w:t>
            </w:r>
          </w:p>
        </w:tc>
        <w:tc>
          <w:tcPr>
            <w:tcW w:w="7200" w:type="dxa"/>
          </w:tcPr>
          <w:p w14:paraId="3E985726" w14:textId="6C406C04" w:rsidR="00297730" w:rsidRPr="00C86942" w:rsidRDefault="007F228C" w:rsidP="00F161EA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 Modules and helper function add in project</w:t>
            </w:r>
            <w:r w:rsidR="004B26D6">
              <w:rPr>
                <w:b/>
                <w:bCs/>
              </w:rPr>
              <w:t xml:space="preserve"> </w:t>
            </w:r>
            <w:r w:rsidR="00C86942">
              <w:rPr>
                <w:b/>
                <w:bCs/>
              </w:rPr>
              <w:t>(Pragnesh)</w:t>
            </w:r>
          </w:p>
          <w:p w14:paraId="323FAA84" w14:textId="5CF07BA3" w:rsidR="00C86942" w:rsidRPr="00C86942" w:rsidRDefault="007F228C" w:rsidP="00F161EA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Revision all topics and learn operators</w:t>
            </w:r>
            <w:r w:rsidR="004B26D6">
              <w:rPr>
                <w:b/>
                <w:bCs/>
              </w:rPr>
              <w:t xml:space="preserve"> </w:t>
            </w:r>
            <w:r w:rsidR="00C86942">
              <w:rPr>
                <w:b/>
                <w:bCs/>
              </w:rPr>
              <w:t>(Yash)</w:t>
            </w:r>
          </w:p>
          <w:p w14:paraId="43CAA1EE" w14:textId="62FAE860" w:rsidR="00C86942" w:rsidRPr="004E3F5C" w:rsidRDefault="007F228C" w:rsidP="004B26D6">
            <w:pPr>
              <w:pStyle w:val="ListParagraph"/>
              <w:numPr>
                <w:ilvl w:val="0"/>
                <w:numId w:val="35"/>
              </w:numPr>
              <w:spacing w:after="20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 function and practice CLI: Add/view document record in project</w:t>
            </w:r>
            <w:r w:rsidR="004B26D6">
              <w:rPr>
                <w:b/>
                <w:bCs/>
              </w:rPr>
              <w:t xml:space="preserve"> </w:t>
            </w:r>
            <w:r w:rsidR="00C86942">
              <w:rPr>
                <w:b/>
                <w:bCs/>
              </w:rPr>
              <w:t>(Parth)</w:t>
            </w:r>
          </w:p>
        </w:tc>
      </w:tr>
    </w:tbl>
    <w:p w14:paraId="459F1491" w14:textId="77777777" w:rsidR="004D7234" w:rsidRDefault="004D7234" w:rsidP="004D7234">
      <w:pPr>
        <w:spacing w:after="20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0C0B0B" w:rsidRPr="000C0B0B" w14:paraId="4BD4BAC2" w14:textId="77777777" w:rsidTr="000C0B0B">
        <w:tc>
          <w:tcPr>
            <w:tcW w:w="2376" w:type="dxa"/>
          </w:tcPr>
          <w:p w14:paraId="02E4C689" w14:textId="70777F43" w:rsidR="000C0B0B" w:rsidRPr="000C0B0B" w:rsidRDefault="00747311" w:rsidP="000C0B0B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Next Week Plan</w:t>
            </w:r>
          </w:p>
        </w:tc>
        <w:tc>
          <w:tcPr>
            <w:tcW w:w="7200" w:type="dxa"/>
          </w:tcPr>
          <w:p w14:paraId="1DA130AA" w14:textId="4C453DC1" w:rsidR="000C0B0B" w:rsidRDefault="000C0B0B" w:rsidP="004E3F5C">
            <w:pPr>
              <w:spacing w:after="200" w:line="240" w:lineRule="auto"/>
              <w:jc w:val="center"/>
            </w:pPr>
            <w:r w:rsidRPr="00FE15B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I am planning to </w:t>
            </w:r>
            <w:r w:rsidR="00B027BC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explore more</w:t>
            </w:r>
            <w:r w:rsidRPr="00FE15B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</w:t>
            </w:r>
            <w:r w:rsidR="004E3F5C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learn Python</w:t>
            </w:r>
            <w:r w:rsidR="007F228C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and </w:t>
            </w:r>
            <w:r w:rsidR="004B26D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build project</w:t>
            </w:r>
          </w:p>
        </w:tc>
      </w:tr>
    </w:tbl>
    <w:p w14:paraId="3B0D7C85" w14:textId="77777777" w:rsidR="000C0B0B" w:rsidRDefault="000C0B0B" w:rsidP="004D7234">
      <w:pPr>
        <w:spacing w:after="200" w:line="240" w:lineRule="auto"/>
      </w:pPr>
    </w:p>
    <w:p w14:paraId="0F6EBE34" w14:textId="77777777" w:rsidR="00466EEC" w:rsidRDefault="00466EEC" w:rsidP="004D7234">
      <w:pPr>
        <w:spacing w:after="200" w:line="240" w:lineRule="auto"/>
      </w:pPr>
    </w:p>
    <w:p w14:paraId="26839A19" w14:textId="77777777" w:rsidR="00466EEC" w:rsidRDefault="00466EEC" w:rsidP="004D7234">
      <w:pPr>
        <w:spacing w:after="200" w:line="240" w:lineRule="auto"/>
      </w:pPr>
    </w:p>
    <w:p w14:paraId="21BB7651" w14:textId="2606A826" w:rsidR="00466EEC" w:rsidRDefault="00081AA2" w:rsidP="00466EEC">
      <w:pPr>
        <w:spacing w:before="103"/>
        <w:ind w:left="107"/>
        <w:rPr>
          <w:b/>
          <w:spacing w:val="12"/>
          <w:w w:val="110"/>
          <w:sz w:val="24"/>
          <w:szCs w:val="24"/>
        </w:rPr>
      </w:pPr>
      <w:r w:rsidRPr="00466EEC">
        <w:rPr>
          <w:b/>
          <w:spacing w:val="12"/>
          <w:w w:val="110"/>
          <w:sz w:val="24"/>
          <w:szCs w:val="24"/>
        </w:rPr>
        <w:t>REFERENCE</w:t>
      </w:r>
      <w:r>
        <w:rPr>
          <w:b/>
          <w:spacing w:val="12"/>
          <w:w w:val="110"/>
          <w:sz w:val="24"/>
          <w:szCs w:val="24"/>
        </w:rPr>
        <w:t>:</w:t>
      </w:r>
      <w:r w:rsidR="00466EEC">
        <w:rPr>
          <w:b/>
          <w:spacing w:val="12"/>
          <w:w w:val="110"/>
          <w:sz w:val="24"/>
          <w:szCs w:val="24"/>
        </w:rPr>
        <w:t xml:space="preserve">  </w:t>
      </w:r>
    </w:p>
    <w:p w14:paraId="20846EC8" w14:textId="6BD83694" w:rsidR="004D347A" w:rsidRPr="004B26D6" w:rsidRDefault="004E3F5C" w:rsidP="004E3F5C">
      <w:pPr>
        <w:pStyle w:val="ListParagraph"/>
        <w:numPr>
          <w:ilvl w:val="0"/>
          <w:numId w:val="30"/>
        </w:numPr>
        <w:spacing w:after="200" w:line="240" w:lineRule="auto"/>
        <w:rPr>
          <w:b/>
          <w:bCs/>
          <w:caps/>
          <w:color w:val="000000" w:themeColor="text1"/>
          <w:spacing w:val="12"/>
          <w:w w:val="110"/>
          <w:sz w:val="24"/>
          <w:szCs w:val="24"/>
        </w:rPr>
      </w:pPr>
      <w:r w:rsidRPr="004B26D6">
        <w:rPr>
          <w:b/>
          <w:bCs/>
          <w:color w:val="000000" w:themeColor="text1"/>
          <w:sz w:val="24"/>
          <w:szCs w:val="24"/>
        </w:rPr>
        <w:t xml:space="preserve"> </w:t>
      </w:r>
      <w:hyperlink r:id="rId10" w:history="1">
        <w:r w:rsidR="004B26D6" w:rsidRPr="004B26D6">
          <w:rPr>
            <w:rStyle w:val="Hyperlink"/>
            <w:b/>
            <w:bCs/>
            <w:color w:val="000000" w:themeColor="text1"/>
            <w:sz w:val="24"/>
            <w:szCs w:val="24"/>
          </w:rPr>
          <w:t>https://www.w3schools.com/python</w:t>
        </w:r>
        <w:r w:rsidR="004B26D6" w:rsidRPr="004B26D6">
          <w:rPr>
            <w:rStyle w:val="Hyperlink"/>
            <w:b/>
            <w:bCs/>
            <w:caps/>
            <w:color w:val="000000" w:themeColor="text1"/>
            <w:sz w:val="24"/>
            <w:szCs w:val="24"/>
          </w:rPr>
          <w:t>/</w:t>
        </w:r>
      </w:hyperlink>
    </w:p>
    <w:p w14:paraId="3A07C37C" w14:textId="1753A15F" w:rsidR="004B26D6" w:rsidRPr="00B12116" w:rsidRDefault="007F228C" w:rsidP="004B26D6">
      <w:pPr>
        <w:pStyle w:val="ListParagraph"/>
        <w:numPr>
          <w:ilvl w:val="0"/>
          <w:numId w:val="30"/>
        </w:numPr>
        <w:spacing w:after="200" w:line="240" w:lineRule="auto"/>
        <w:rPr>
          <w:b/>
          <w:caps/>
          <w:color w:val="000000" w:themeColor="text1"/>
          <w:spacing w:val="12"/>
          <w:w w:val="110"/>
          <w:sz w:val="24"/>
          <w:szCs w:val="24"/>
        </w:rPr>
      </w:pPr>
      <w:hyperlink r:id="rId11" w:history="1">
        <w:r w:rsidR="00B12116" w:rsidRPr="00B12116">
          <w:rPr>
            <w:rStyle w:val="Hyperlink"/>
            <w:b/>
            <w:caps/>
            <w:color w:val="000000" w:themeColor="text1"/>
            <w:spacing w:val="12"/>
            <w:w w:val="110"/>
            <w:sz w:val="24"/>
            <w:szCs w:val="24"/>
          </w:rPr>
          <w:t>https://www.geeksforgeeks.org/python/loops-in-python/</w:t>
        </w:r>
      </w:hyperlink>
    </w:p>
    <w:p w14:paraId="323F1ABF" w14:textId="26EBD463" w:rsidR="00B12116" w:rsidRPr="004B26D6" w:rsidRDefault="00B12116" w:rsidP="00B12116">
      <w:pPr>
        <w:pStyle w:val="ListParagraph"/>
        <w:numPr>
          <w:ilvl w:val="0"/>
          <w:numId w:val="30"/>
        </w:numPr>
        <w:spacing w:after="200" w:line="240" w:lineRule="auto"/>
        <w:rPr>
          <w:b/>
          <w:caps/>
          <w:spacing w:val="12"/>
          <w:w w:val="110"/>
          <w:sz w:val="24"/>
          <w:szCs w:val="24"/>
        </w:rPr>
      </w:pPr>
      <w:r w:rsidRPr="00B12116">
        <w:rPr>
          <w:b/>
          <w:caps/>
          <w:spacing w:val="12"/>
          <w:w w:val="110"/>
          <w:sz w:val="24"/>
          <w:szCs w:val="24"/>
        </w:rPr>
        <w:t>https://git-scm.com/downloads/win</w:t>
      </w:r>
    </w:p>
    <w:p w14:paraId="59DD77BD" w14:textId="77777777" w:rsidR="00DF0880" w:rsidRPr="00DF0880" w:rsidRDefault="00DF0880" w:rsidP="00DF0880">
      <w:pPr>
        <w:rPr>
          <w:lang w:val="en-IN" w:eastAsia="en-IN"/>
        </w:rPr>
      </w:pPr>
    </w:p>
    <w:p w14:paraId="129221F4" w14:textId="55F4E57E" w:rsidR="008C5C18" w:rsidRDefault="008C5C18" w:rsidP="00466EEC"/>
    <w:p w14:paraId="19C560C0" w14:textId="221EB9D3" w:rsidR="00466EEC" w:rsidRPr="00466EEC" w:rsidRDefault="00466EEC" w:rsidP="00466EEC"/>
    <w:p w14:paraId="441D764C" w14:textId="2988A716" w:rsidR="00466EEC" w:rsidRDefault="00466EEC" w:rsidP="004D7234">
      <w:pPr>
        <w:spacing w:after="200" w:line="240" w:lineRule="auto"/>
      </w:pPr>
    </w:p>
    <w:p w14:paraId="2281B0F2" w14:textId="3368F48B" w:rsidR="00237169" w:rsidRDefault="009B4108" w:rsidP="004D7234">
      <w:pPr>
        <w:spacing w:after="200" w:line="240" w:lineRule="auto"/>
      </w:pPr>
      <w:r>
        <w:rPr>
          <w:noProof/>
          <w:lang w:eastAsia="en-US" w:bidi="hi-IN"/>
        </w:rPr>
        <w:drawing>
          <wp:inline distT="0" distB="0" distL="0" distR="0" wp14:anchorId="5C7A4CF0" wp14:editId="7FD58E5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5D76" w14:textId="7B3F3D29" w:rsidR="00237169" w:rsidRDefault="00237169" w:rsidP="004D7234">
      <w:pPr>
        <w:spacing w:after="200" w:line="240" w:lineRule="auto"/>
      </w:pPr>
    </w:p>
    <w:p w14:paraId="441A3991" w14:textId="26F81AA9" w:rsidR="007F228C" w:rsidRDefault="007F228C" w:rsidP="004D7234">
      <w:pPr>
        <w:spacing w:after="200" w:line="240" w:lineRule="auto"/>
      </w:pPr>
      <w:r>
        <w:rPr>
          <w:noProof/>
          <w:lang w:eastAsia="en-US" w:bidi="hi-IN"/>
        </w:rPr>
        <w:drawing>
          <wp:inline distT="0" distB="0" distL="0" distR="0" wp14:anchorId="17238F47" wp14:editId="7B27411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2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D1574" w14:textId="77777777" w:rsidR="007746B6" w:rsidRDefault="007746B6">
      <w:pPr>
        <w:spacing w:after="0" w:line="240" w:lineRule="auto"/>
      </w:pPr>
      <w:r>
        <w:separator/>
      </w:r>
    </w:p>
  </w:endnote>
  <w:endnote w:type="continuationSeparator" w:id="0">
    <w:p w14:paraId="2190F676" w14:textId="77777777" w:rsidR="007746B6" w:rsidRDefault="0077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53BD" w14:textId="77777777" w:rsidR="00B37FC1" w:rsidRDefault="00B37FC1"/>
  <w:p w14:paraId="63D57331" w14:textId="0B4885CF" w:rsidR="00B37FC1" w:rsidRDefault="00B510F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F228C" w:rsidRPr="007F228C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C3EF8" w14:textId="77777777" w:rsidR="007746B6" w:rsidRDefault="007746B6">
      <w:pPr>
        <w:spacing w:after="0" w:line="240" w:lineRule="auto"/>
      </w:pPr>
      <w:r>
        <w:separator/>
      </w:r>
    </w:p>
  </w:footnote>
  <w:footnote w:type="continuationSeparator" w:id="0">
    <w:p w14:paraId="46E5EB53" w14:textId="77777777" w:rsidR="007746B6" w:rsidRDefault="00774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6E137" w14:textId="77777777" w:rsidR="004E3F5C" w:rsidRDefault="004E3F5C" w:rsidP="004E3F5C">
    <w:pPr>
      <w:pStyle w:val="Heading1"/>
      <w:spacing w:before="175"/>
      <w:rPr>
        <w:noProof/>
        <w:lang w:val="en-IN" w:eastAsia="en-IN"/>
      </w:rPr>
    </w:pPr>
    <w:r w:rsidRPr="00466EEC">
      <w:rPr>
        <w:rFonts w:asciiTheme="minorHAnsi" w:hAnsiTheme="minorHAnsi"/>
        <w:b/>
        <w:caps w:val="0"/>
        <w:color w:val="auto"/>
        <w:spacing w:val="12"/>
        <w:w w:val="110"/>
        <w:sz w:val="24"/>
        <w:szCs w:val="24"/>
      </w:rPr>
      <w:t>SCREEN SHOTS</w:t>
    </w:r>
    <w:r>
      <w:rPr>
        <w:rFonts w:asciiTheme="minorHAnsi" w:hAnsiTheme="minorHAnsi"/>
        <w:b/>
        <w:caps w:val="0"/>
        <w:color w:val="auto"/>
        <w:spacing w:val="12"/>
        <w:w w:val="110"/>
        <w:sz w:val="24"/>
        <w:szCs w:val="24"/>
      </w:rPr>
      <w:t xml:space="preserve"> :</w:t>
    </w:r>
    <w:r w:rsidRPr="00466EEC">
      <w:rPr>
        <w:noProof/>
        <w:lang w:val="en-IN" w:eastAsia="en-IN"/>
      </w:rPr>
      <w:t xml:space="preserve"> </w:t>
    </w:r>
  </w:p>
  <w:p w14:paraId="1340E0FB" w14:textId="77777777" w:rsidR="004E3F5C" w:rsidRDefault="004E3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BE0A7A"/>
    <w:multiLevelType w:val="hybridMultilevel"/>
    <w:tmpl w:val="495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E319C"/>
    <w:multiLevelType w:val="hybridMultilevel"/>
    <w:tmpl w:val="E7EA9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D2AF5"/>
    <w:multiLevelType w:val="hybridMultilevel"/>
    <w:tmpl w:val="95D46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66AEC"/>
    <w:multiLevelType w:val="hybridMultilevel"/>
    <w:tmpl w:val="49F4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849B3"/>
    <w:multiLevelType w:val="hybridMultilevel"/>
    <w:tmpl w:val="2E944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CFF5C24"/>
    <w:multiLevelType w:val="hybridMultilevel"/>
    <w:tmpl w:val="8BE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E3424"/>
    <w:multiLevelType w:val="hybridMultilevel"/>
    <w:tmpl w:val="FDB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91992"/>
    <w:multiLevelType w:val="hybridMultilevel"/>
    <w:tmpl w:val="3FA0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20EDD"/>
    <w:multiLevelType w:val="hybridMultilevel"/>
    <w:tmpl w:val="F246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117AA"/>
    <w:multiLevelType w:val="hybridMultilevel"/>
    <w:tmpl w:val="EE14281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650F356D"/>
    <w:multiLevelType w:val="hybridMultilevel"/>
    <w:tmpl w:val="C710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1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1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6"/>
  </w:num>
  <w:num w:numId="30">
    <w:abstractNumId w:val="14"/>
  </w:num>
  <w:num w:numId="31">
    <w:abstractNumId w:val="6"/>
  </w:num>
  <w:num w:numId="32">
    <w:abstractNumId w:val="7"/>
  </w:num>
  <w:num w:numId="33">
    <w:abstractNumId w:val="17"/>
  </w:num>
  <w:num w:numId="34">
    <w:abstractNumId w:val="9"/>
  </w:num>
  <w:num w:numId="35">
    <w:abstractNumId w:val="12"/>
  </w:num>
  <w:num w:numId="36">
    <w:abstractNumId w:val="5"/>
  </w:num>
  <w:num w:numId="37">
    <w:abstractNumId w:val="15"/>
  </w:num>
  <w:num w:numId="38">
    <w:abstractNumId w:val="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34"/>
    <w:rsid w:val="00000B64"/>
    <w:rsid w:val="00016B42"/>
    <w:rsid w:val="00040FDA"/>
    <w:rsid w:val="000531F3"/>
    <w:rsid w:val="00074853"/>
    <w:rsid w:val="00081AA2"/>
    <w:rsid w:val="00097128"/>
    <w:rsid w:val="000A1BB3"/>
    <w:rsid w:val="000A3CA2"/>
    <w:rsid w:val="000C0B0B"/>
    <w:rsid w:val="000D1566"/>
    <w:rsid w:val="000F7E84"/>
    <w:rsid w:val="00134286"/>
    <w:rsid w:val="001E5E41"/>
    <w:rsid w:val="002138A2"/>
    <w:rsid w:val="00225790"/>
    <w:rsid w:val="00237169"/>
    <w:rsid w:val="00244C10"/>
    <w:rsid w:val="0026722E"/>
    <w:rsid w:val="00295925"/>
    <w:rsid w:val="00297730"/>
    <w:rsid w:val="002A7698"/>
    <w:rsid w:val="002D03F5"/>
    <w:rsid w:val="00385E14"/>
    <w:rsid w:val="003D25ED"/>
    <w:rsid w:val="003E21F3"/>
    <w:rsid w:val="00460007"/>
    <w:rsid w:val="00466EEC"/>
    <w:rsid w:val="004A7FE4"/>
    <w:rsid w:val="004B26D6"/>
    <w:rsid w:val="004D347A"/>
    <w:rsid w:val="004D7234"/>
    <w:rsid w:val="004E3B1A"/>
    <w:rsid w:val="004E3F5C"/>
    <w:rsid w:val="005163E4"/>
    <w:rsid w:val="00542CA0"/>
    <w:rsid w:val="005730F0"/>
    <w:rsid w:val="0059404F"/>
    <w:rsid w:val="005B18E5"/>
    <w:rsid w:val="005F5F07"/>
    <w:rsid w:val="00654E3E"/>
    <w:rsid w:val="00657332"/>
    <w:rsid w:val="0069314B"/>
    <w:rsid w:val="00696FBA"/>
    <w:rsid w:val="006A0E4B"/>
    <w:rsid w:val="006B738E"/>
    <w:rsid w:val="006C4CA6"/>
    <w:rsid w:val="00701AA4"/>
    <w:rsid w:val="00702242"/>
    <w:rsid w:val="00731874"/>
    <w:rsid w:val="00747311"/>
    <w:rsid w:val="007746B6"/>
    <w:rsid w:val="0078190C"/>
    <w:rsid w:val="007B387B"/>
    <w:rsid w:val="007F228C"/>
    <w:rsid w:val="008603B1"/>
    <w:rsid w:val="00862610"/>
    <w:rsid w:val="00890B7D"/>
    <w:rsid w:val="008C5C18"/>
    <w:rsid w:val="009022F1"/>
    <w:rsid w:val="009229CB"/>
    <w:rsid w:val="00934587"/>
    <w:rsid w:val="0096020C"/>
    <w:rsid w:val="009616D7"/>
    <w:rsid w:val="009A506D"/>
    <w:rsid w:val="009B4108"/>
    <w:rsid w:val="009C5B64"/>
    <w:rsid w:val="009E1216"/>
    <w:rsid w:val="00A21176"/>
    <w:rsid w:val="00A35544"/>
    <w:rsid w:val="00A6194C"/>
    <w:rsid w:val="00A70752"/>
    <w:rsid w:val="00AB2084"/>
    <w:rsid w:val="00AD3322"/>
    <w:rsid w:val="00AE5526"/>
    <w:rsid w:val="00AF1DF3"/>
    <w:rsid w:val="00B027BC"/>
    <w:rsid w:val="00B12116"/>
    <w:rsid w:val="00B17CC4"/>
    <w:rsid w:val="00B209BB"/>
    <w:rsid w:val="00B32A4C"/>
    <w:rsid w:val="00B3548B"/>
    <w:rsid w:val="00B37FC1"/>
    <w:rsid w:val="00B510F3"/>
    <w:rsid w:val="00B67127"/>
    <w:rsid w:val="00BF4834"/>
    <w:rsid w:val="00C416B5"/>
    <w:rsid w:val="00C47F19"/>
    <w:rsid w:val="00C76D7C"/>
    <w:rsid w:val="00C86942"/>
    <w:rsid w:val="00CB5C9F"/>
    <w:rsid w:val="00CC038F"/>
    <w:rsid w:val="00D101D9"/>
    <w:rsid w:val="00DF0880"/>
    <w:rsid w:val="00E11C7F"/>
    <w:rsid w:val="00E55AB1"/>
    <w:rsid w:val="00E67128"/>
    <w:rsid w:val="00E73B5F"/>
    <w:rsid w:val="00E77B8B"/>
    <w:rsid w:val="00E824BB"/>
    <w:rsid w:val="00ED5010"/>
    <w:rsid w:val="00ED7BFE"/>
    <w:rsid w:val="00EE1CCC"/>
    <w:rsid w:val="00F161EA"/>
    <w:rsid w:val="00F240E1"/>
    <w:rsid w:val="00F42908"/>
    <w:rsid w:val="00F800E6"/>
    <w:rsid w:val="00F84116"/>
    <w:rsid w:val="00FE15B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F84FB"/>
  <w15:docId w15:val="{9848650D-20D9-42F7-BD5C-0452A5FA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94C"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table" w:styleId="ColorfulGrid">
    <w:name w:val="Colorful Grid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40"/>
    <w:rsid w:val="004D72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40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41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D723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  <w:lang w:eastAsia="en-US"/>
    </w:rPr>
  </w:style>
  <w:style w:type="table" w:styleId="LightGrid-Accent1">
    <w:name w:val="Light Grid Accent 1"/>
    <w:basedOn w:val="TableNormal"/>
    <w:uiPriority w:val="41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2A769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98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5Dark-Accent6">
    <w:name w:val="List Table 5 Dark Accent 6"/>
    <w:basedOn w:val="TableNormal"/>
    <w:uiPriority w:val="50"/>
    <w:rsid w:val="002A76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A769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python/loops-in-python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pytho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0FA047C6AA4F46B94995993B51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384C-3059-4457-AB5D-AB55C4BCC709}"/>
      </w:docPartPr>
      <w:docPartBody>
        <w:p w:rsidR="00C7202E" w:rsidRDefault="00EF3A68">
          <w:pPr>
            <w:pStyle w:val="DB0FA047C6AA4F46B94995993B51DEF2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68"/>
    <w:rsid w:val="0001160C"/>
    <w:rsid w:val="000B1111"/>
    <w:rsid w:val="002154E9"/>
    <w:rsid w:val="00244C10"/>
    <w:rsid w:val="002D30AC"/>
    <w:rsid w:val="0037274D"/>
    <w:rsid w:val="005837B7"/>
    <w:rsid w:val="00760C4D"/>
    <w:rsid w:val="007E3D73"/>
    <w:rsid w:val="00B53AD3"/>
    <w:rsid w:val="00C40A32"/>
    <w:rsid w:val="00C7202E"/>
    <w:rsid w:val="00C84605"/>
    <w:rsid w:val="00E456F6"/>
    <w:rsid w:val="00E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FA047C6AA4F46B94995993B51DEF2">
    <w:name w:val="DB0FA047C6AA4F46B94995993B51D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</Template>
  <TotalTime>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BHASKARACHARYA NATIONAL INSTITUTE FOR SPACE APPLICATIONS AND GEO-INFORMATICS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vishvrajsinh_rana@outlook.com</dc:creator>
  <cp:lastModifiedBy>hp</cp:lastModifiedBy>
  <cp:revision>2</cp:revision>
  <dcterms:created xsi:type="dcterms:W3CDTF">2025-09-11T06:37:00Z</dcterms:created>
  <dcterms:modified xsi:type="dcterms:W3CDTF">2025-09-11T06:37:00Z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fee4016ef69fdfe219f70f2b5c2bf9a4fae0f0075578713a878452c5add13b4c</vt:lpwstr>
  </property>
</Properties>
</file>